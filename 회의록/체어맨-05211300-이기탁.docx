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04803D34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153CEE">
              <w:t>5</w:t>
            </w:r>
            <w:r w:rsidR="00A202D1">
              <w:t>/</w:t>
            </w:r>
            <w:r w:rsidR="00153CEE">
              <w:t>21</w:t>
            </w:r>
            <w:r w:rsidR="00A202D1">
              <w:rPr>
                <w:rFonts w:hint="eastAsia"/>
              </w:rPr>
              <w:t xml:space="preserve"> </w:t>
            </w:r>
            <w:r w:rsidR="00920C45">
              <w:rPr>
                <w:rFonts w:hint="eastAsia"/>
              </w:rPr>
              <w:t>금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48414B96" w:rsidR="00835832" w:rsidRPr="003D0ADE" w:rsidRDefault="00687C85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r w:rsidR="00920C45">
              <w:rPr>
                <w:rFonts w:hint="eastAsia"/>
              </w:rPr>
              <w:t>스터디카페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74D700FE" w:rsidR="00835832" w:rsidRPr="003D0ADE" w:rsidRDefault="00A202D1" w:rsidP="00835832">
            <w:r>
              <w:rPr>
                <w:rFonts w:hint="eastAsia"/>
              </w:rPr>
              <w:t>이기탁,</w:t>
            </w:r>
            <w:r>
              <w:t xml:space="preserve"> </w:t>
            </w:r>
            <w:r>
              <w:rPr>
                <w:rFonts w:hint="eastAsia"/>
              </w:rPr>
              <w:t>한정민,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r>
              <w:rPr>
                <w:rFonts w:hint="eastAsia"/>
              </w:rPr>
              <w:t>이치구</w:t>
            </w:r>
            <w:r w:rsidR="00920C45">
              <w:rPr>
                <w:rFonts w:hint="eastAsia"/>
              </w:rPr>
              <w:t>,</w:t>
            </w:r>
            <w:r w:rsidR="00920C45">
              <w:t xml:space="preserve"> </w:t>
            </w:r>
            <w:r w:rsidR="00920C45">
              <w:rPr>
                <w:rFonts w:hint="eastAsia"/>
              </w:rPr>
              <w:t>최윤제</w:t>
            </w:r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144FB757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  <w:r w:rsidR="00153CEE">
              <w:t xml:space="preserve">+ </w:t>
            </w:r>
            <w:r w:rsidR="00153CEE">
              <w:rPr>
                <w:rFonts w:hint="eastAsia"/>
              </w:rPr>
              <w:t>비대면</w:t>
            </w:r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687C85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r>
              <w:rPr>
                <w:rFonts w:hint="eastAsia"/>
              </w:rPr>
              <w:t>이기탁</w:t>
            </w:r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12E1697D" w:rsidR="00835832" w:rsidRPr="003D0ADE" w:rsidRDefault="00920C45" w:rsidP="00835832">
            <w:r>
              <w:rPr>
                <w:rFonts w:hint="eastAsia"/>
              </w:rPr>
              <w:t>대면:</w:t>
            </w:r>
            <w:r>
              <w:t xml:space="preserve"> </w:t>
            </w:r>
            <w:r>
              <w:rPr>
                <w:rFonts w:hint="eastAsia"/>
              </w:rPr>
              <w:t>이기탁,</w:t>
            </w:r>
            <w:r>
              <w:t xml:space="preserve"> </w:t>
            </w:r>
            <w:r>
              <w:rPr>
                <w:rFonts w:hint="eastAsia"/>
              </w:rPr>
              <w:t>한정민,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r w:rsidR="00153CEE">
              <w:rPr>
                <w:rFonts w:hint="eastAsia"/>
              </w:rPr>
              <w:t>최윤제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비대면</w:t>
            </w:r>
            <w:r>
              <w:t xml:space="preserve">: </w:t>
            </w:r>
            <w:r w:rsidR="00153CEE">
              <w:rPr>
                <w:rFonts w:hint="eastAsia"/>
              </w:rPr>
              <w:t>이치구</w:t>
            </w:r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68B2595B" w:rsidR="00835832" w:rsidRDefault="008C74C5" w:rsidP="00835832">
            <w:r>
              <w:rPr>
                <w:rFonts w:hint="eastAsia"/>
              </w:rPr>
              <w:t>클래스 다이어그램 제작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2E8AC9F6" w14:textId="19017F37" w:rsidR="00153CEE" w:rsidRDefault="00DD6F12" w:rsidP="00153CE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요구사항 명세서 수정</w:t>
            </w:r>
          </w:p>
          <w:p w14:paraId="613951DF" w14:textId="7BC6C934" w:rsidR="00DD6F12" w:rsidRDefault="00DD6F12" w:rsidP="00153CEE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클래스 다이어그램 </w:t>
            </w:r>
            <w:r w:rsidR="00F31265">
              <w:rPr>
                <w:rFonts w:hint="eastAsia"/>
              </w:rPr>
              <w:t xml:space="preserve">수정 </w:t>
            </w:r>
            <w:r w:rsidR="00F31265">
              <w:t xml:space="preserve">– </w:t>
            </w:r>
            <w:r w:rsidR="00F31265">
              <w:rPr>
                <w:rFonts w:hint="eastAsia"/>
              </w:rPr>
              <w:t>파트를 잘못 나눠서</w:t>
            </w:r>
            <w:r w:rsidR="00F31265">
              <w:t xml:space="preserve"> </w:t>
            </w:r>
            <w:r w:rsidR="00F31265">
              <w:rPr>
                <w:rFonts w:hint="eastAsia"/>
              </w:rPr>
              <w:t>서로 간에 맞지 않는 부분이 너무 많다.</w:t>
            </w:r>
            <w:r w:rsidR="00F31265">
              <w:t xml:space="preserve"> -&gt; </w:t>
            </w:r>
            <w:r w:rsidR="00F31265">
              <w:rPr>
                <w:rFonts w:hint="eastAsia"/>
              </w:rPr>
              <w:t>처음부터 엔티티 클래스,</w:t>
            </w:r>
            <w:r w:rsidR="00F31265">
              <w:t xml:space="preserve"> </w:t>
            </w:r>
            <w:r w:rsidR="00F31265">
              <w:rPr>
                <w:rFonts w:hint="eastAsia"/>
              </w:rPr>
              <w:t>경계 클래스,</w:t>
            </w:r>
            <w:r w:rsidR="00F31265">
              <w:t xml:space="preserve"> </w:t>
            </w:r>
            <w:r w:rsidR="00F31265">
              <w:rPr>
                <w:rFonts w:hint="eastAsia"/>
              </w:rPr>
              <w:t xml:space="preserve">제어 클래스 전부 제작하기로 결정 </w:t>
            </w:r>
          </w:p>
          <w:p w14:paraId="0076C39B" w14:textId="7B074DE0" w:rsidR="00153CEE" w:rsidRPr="00F31265" w:rsidRDefault="00DD6F12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F31265">
              <w:rPr>
                <w:rFonts w:hint="eastAsia"/>
              </w:rPr>
              <w:t>프론트엔드 구현 파트 프레임 워크 확정</w:t>
            </w:r>
            <w:r w:rsidR="00F31265">
              <w:rPr>
                <w:rFonts w:hint="eastAsia"/>
              </w:rPr>
              <w:t xml:space="preserve"> </w:t>
            </w:r>
            <w:r w:rsidR="00F31265">
              <w:t xml:space="preserve">-&gt; </w:t>
            </w:r>
            <w:r w:rsidR="00F31265">
              <w:rPr>
                <w:rFonts w:hint="eastAsia"/>
              </w:rPr>
              <w:t xml:space="preserve">자바가 모든 팀원이 공부하기는 했지만 더 쉽게 구현할 수 있는 언어가 코틀린이기 때문에 코틀린을 공부하여 안드로이드 스튜디오를 사용하기로 결정 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26F1C43F" w14:textId="6F36C799" w:rsidR="00835832" w:rsidRDefault="00333F9E" w:rsidP="00333F9E">
            <w:pPr>
              <w:pStyle w:val="affff9"/>
              <w:numPr>
                <w:ilvl w:val="0"/>
                <w:numId w:val="15"/>
              </w:numPr>
              <w:spacing w:before="80" w:after="80"/>
            </w:pPr>
            <w:r>
              <w:rPr>
                <w:rFonts w:hint="eastAsia"/>
              </w:rPr>
              <w:t xml:space="preserve">요구사항 명세서 수정 </w:t>
            </w:r>
            <w:r>
              <w:t xml:space="preserve">– </w:t>
            </w:r>
            <w:r>
              <w:rPr>
                <w:rFonts w:hint="eastAsia"/>
              </w:rPr>
              <w:t>화면기술 수정,</w:t>
            </w:r>
            <w:r>
              <w:t xml:space="preserve"> </w:t>
            </w:r>
            <w:r>
              <w:rPr>
                <w:rFonts w:hint="eastAsia"/>
              </w:rPr>
              <w:t>카카오페이</w:t>
            </w:r>
            <w:r>
              <w:t xml:space="preserve">API </w:t>
            </w:r>
            <w:r>
              <w:rPr>
                <w:rFonts w:hint="eastAsia"/>
              </w:rPr>
              <w:t>추가</w:t>
            </w:r>
            <w:r>
              <w:t xml:space="preserve"> -&gt; </w:t>
            </w:r>
            <w:r>
              <w:rPr>
                <w:rFonts w:hint="eastAsia"/>
              </w:rPr>
              <w:t>클래스 다이어그램을 작성하면서 이에 맞게 수정</w:t>
            </w:r>
            <w:r>
              <w:t xml:space="preserve"> </w:t>
            </w:r>
          </w:p>
          <w:p w14:paraId="33965A2F" w14:textId="77777777" w:rsidR="00F31265" w:rsidRDefault="00333F9E" w:rsidP="00835832">
            <w:pPr>
              <w:pStyle w:val="affff9"/>
              <w:numPr>
                <w:ilvl w:val="0"/>
                <w:numId w:val="15"/>
              </w:numPr>
              <w:spacing w:before="80" w:after="80"/>
            </w:pPr>
            <w:r>
              <w:rPr>
                <w:rFonts w:hint="eastAsia"/>
              </w:rPr>
              <w:t>클래스 다이어그램</w:t>
            </w:r>
            <w:r>
              <w:t xml:space="preserve"> </w:t>
            </w:r>
            <w:r w:rsidR="00F31265">
              <w:rPr>
                <w:rFonts w:hint="eastAsia"/>
              </w:rPr>
              <w:t>수정</w:t>
            </w:r>
            <w:r>
              <w:t xml:space="preserve"> – </w:t>
            </w:r>
            <w:r>
              <w:rPr>
                <w:rFonts w:hint="eastAsia"/>
              </w:rPr>
              <w:t>엔티티 클래스</w:t>
            </w:r>
            <w:r>
              <w:t>(</w:t>
            </w:r>
            <w:r>
              <w:rPr>
                <w:rFonts w:hint="eastAsia"/>
              </w:rPr>
              <w:t>g</w:t>
            </w:r>
            <w:r>
              <w:t xml:space="preserve">uest, host, camp), </w:t>
            </w:r>
            <w:r>
              <w:rPr>
                <w:rFonts w:hint="eastAsia"/>
              </w:rPr>
              <w:t>경계 클래스,</w:t>
            </w:r>
            <w:r>
              <w:t xml:space="preserve"> </w:t>
            </w:r>
            <w:r>
              <w:rPr>
                <w:rFonts w:hint="eastAsia"/>
              </w:rPr>
              <w:t xml:space="preserve">제어클래스 </w:t>
            </w:r>
            <w:r w:rsidR="00F31265">
              <w:rPr>
                <w:rFonts w:hint="eastAsia"/>
              </w:rPr>
              <w:t xml:space="preserve">전부 수정  </w:t>
            </w:r>
          </w:p>
          <w:p w14:paraId="49709FFE" w14:textId="7A77ED5F" w:rsidR="00DD6F12" w:rsidRDefault="00F31265" w:rsidP="00835832">
            <w:pPr>
              <w:pStyle w:val="affff9"/>
              <w:numPr>
                <w:ilvl w:val="0"/>
                <w:numId w:val="15"/>
              </w:numPr>
              <w:spacing w:before="80" w:after="80"/>
            </w:pPr>
            <w:r>
              <w:rPr>
                <w:rFonts w:hint="eastAsia"/>
              </w:rPr>
              <w:t xml:space="preserve">프론트엔드 구현 파트 프레임 워크 확정 </w:t>
            </w:r>
            <w:r>
              <w:t xml:space="preserve">-&gt; </w:t>
            </w:r>
            <w:r>
              <w:rPr>
                <w:rFonts w:hint="eastAsia"/>
              </w:rPr>
              <w:t>안드로이드 스튜디오를 사용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</w:p>
          <w:p w14:paraId="24025D16" w14:textId="2E9F5607" w:rsidR="00153CEE" w:rsidRDefault="00153CEE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016C279E" w14:textId="7581E61B" w:rsidR="0032317D" w:rsidRDefault="00333F9E" w:rsidP="00BA26A6">
            <w:r>
              <w:rPr>
                <w:rFonts w:hint="eastAsia"/>
              </w:rPr>
              <w:t>엔티티 클래스와 제어클래스에 대</w:t>
            </w:r>
            <w:r w:rsidR="00D52210">
              <w:rPr>
                <w:rFonts w:hint="eastAsia"/>
              </w:rPr>
              <w:t>해 애매한 부분이 몇 개 존재하므로</w:t>
            </w:r>
            <w:r w:rsidR="00D52210">
              <w:t xml:space="preserve">, </w:t>
            </w:r>
            <w:r w:rsidR="00D52210">
              <w:rPr>
                <w:rFonts w:hint="eastAsia"/>
              </w:rPr>
              <w:t>추가적인 토의 후 수정 필요</w:t>
            </w:r>
          </w:p>
          <w:p w14:paraId="6F1E2DBE" w14:textId="77777777" w:rsidR="0032317D" w:rsidRDefault="0032317D" w:rsidP="00BA26A6"/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163F3036" w14:textId="24D2E633" w:rsidR="00801F0E" w:rsidRDefault="00F31265" w:rsidP="00BA26A6">
            <w:r>
              <w:rPr>
                <w:rFonts w:hint="eastAsia"/>
              </w:rPr>
              <w:t>1</w:t>
            </w:r>
            <w:r>
              <w:t>.</w:t>
            </w:r>
            <w:r w:rsidR="00333F9E">
              <w:rPr>
                <w:rFonts w:hint="eastAsia"/>
              </w:rPr>
              <w:t>엔티티 클래스,</w:t>
            </w:r>
            <w:r w:rsidR="00333F9E">
              <w:t xml:space="preserve"> </w:t>
            </w:r>
            <w:r w:rsidR="00333F9E">
              <w:rPr>
                <w:rFonts w:hint="eastAsia"/>
              </w:rPr>
              <w:t>제어</w:t>
            </w:r>
            <w:r w:rsidR="00333F9E">
              <w:t xml:space="preserve"> </w:t>
            </w:r>
            <w:r w:rsidR="00333F9E">
              <w:rPr>
                <w:rFonts w:hint="eastAsia"/>
              </w:rPr>
              <w:t>클래스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경계 클래스 수정</w:t>
            </w:r>
            <w:r w:rsidR="00333F9E">
              <w:rPr>
                <w:rFonts w:hint="eastAsia"/>
              </w:rPr>
              <w:t xml:space="preserve"> </w:t>
            </w:r>
          </w:p>
          <w:p w14:paraId="4837BF01" w14:textId="081304F0" w:rsidR="00D52210" w:rsidRDefault="00F31265" w:rsidP="00BA26A6">
            <w:r>
              <w:rPr>
                <w:rFonts w:hint="eastAsia"/>
              </w:rPr>
              <w:t>2</w:t>
            </w:r>
            <w:r>
              <w:t>.</w:t>
            </w:r>
            <w:r w:rsidR="00D52210">
              <w:rPr>
                <w:rFonts w:hint="eastAsia"/>
              </w:rPr>
              <w:t>화면기술 추가</w:t>
            </w:r>
            <w:r>
              <w:rPr>
                <w:rFonts w:hint="eastAsia"/>
              </w:rPr>
              <w:t xml:space="preserve"> </w:t>
            </w:r>
            <w:r w:rsidR="00D52210">
              <w:rPr>
                <w:rFonts w:hint="eastAsia"/>
              </w:rPr>
              <w:t>수정</w:t>
            </w:r>
          </w:p>
          <w:p w14:paraId="01D70752" w14:textId="2A9A9A02" w:rsidR="00801F0E" w:rsidRDefault="00F31265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요구사항 명세서 추가 수정</w:t>
            </w:r>
          </w:p>
          <w:p w14:paraId="31408D70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1FF0B" w14:textId="77777777" w:rsidR="00687C85" w:rsidRDefault="00687C85">
      <w:r>
        <w:separator/>
      </w:r>
    </w:p>
  </w:endnote>
  <w:endnote w:type="continuationSeparator" w:id="0">
    <w:p w14:paraId="19267872" w14:textId="77777777" w:rsidR="00687C85" w:rsidRDefault="0068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85027" w14:textId="77777777" w:rsidR="00687C85" w:rsidRDefault="00687C85">
      <w:r>
        <w:separator/>
      </w:r>
    </w:p>
  </w:footnote>
  <w:footnote w:type="continuationSeparator" w:id="0">
    <w:p w14:paraId="7D4ED272" w14:textId="77777777" w:rsidR="00687C85" w:rsidRDefault="00687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17210"/>
    <w:rsid w:val="00153CEE"/>
    <w:rsid w:val="00160389"/>
    <w:rsid w:val="0018514B"/>
    <w:rsid w:val="0019353F"/>
    <w:rsid w:val="00195D08"/>
    <w:rsid w:val="001A10F5"/>
    <w:rsid w:val="001F64C8"/>
    <w:rsid w:val="002A5825"/>
    <w:rsid w:val="0032317D"/>
    <w:rsid w:val="00331E07"/>
    <w:rsid w:val="00333F9E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62515"/>
    <w:rsid w:val="006858FE"/>
    <w:rsid w:val="00687C85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C74C5"/>
    <w:rsid w:val="009010DC"/>
    <w:rsid w:val="00920C45"/>
    <w:rsid w:val="00941485"/>
    <w:rsid w:val="00957C4C"/>
    <w:rsid w:val="009759DB"/>
    <w:rsid w:val="009A4B7B"/>
    <w:rsid w:val="009D0401"/>
    <w:rsid w:val="009E1C12"/>
    <w:rsid w:val="00A10A8B"/>
    <w:rsid w:val="00A114B8"/>
    <w:rsid w:val="00A202D1"/>
    <w:rsid w:val="00A2210A"/>
    <w:rsid w:val="00A57407"/>
    <w:rsid w:val="00A65466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4B7F"/>
    <w:rsid w:val="00CA4B0E"/>
    <w:rsid w:val="00CD31A0"/>
    <w:rsid w:val="00D51AE5"/>
    <w:rsid w:val="00D52210"/>
    <w:rsid w:val="00DA094C"/>
    <w:rsid w:val="00DD6F12"/>
    <w:rsid w:val="00DD7AAF"/>
    <w:rsid w:val="00DF43E0"/>
    <w:rsid w:val="00DF66C4"/>
    <w:rsid w:val="00E124C1"/>
    <w:rsid w:val="00EA6146"/>
    <w:rsid w:val="00EE0997"/>
    <w:rsid w:val="00F31265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307099"/>
    <w:rsid w:val="003754C8"/>
    <w:rsid w:val="004243B4"/>
    <w:rsid w:val="006D048F"/>
    <w:rsid w:val="007A425D"/>
    <w:rsid w:val="00D34E67"/>
    <w:rsid w:val="00E6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3</cp:revision>
  <cp:lastPrinted>2006-08-01T17:47:00Z</cp:lastPrinted>
  <dcterms:created xsi:type="dcterms:W3CDTF">2021-05-21T08:31:00Z</dcterms:created>
  <dcterms:modified xsi:type="dcterms:W3CDTF">2021-05-29T10:03:00Z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