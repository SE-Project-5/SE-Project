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04F580D7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9E4687">
              <w:t>6</w:t>
            </w:r>
            <w:r w:rsidR="00A202D1">
              <w:t>/</w:t>
            </w:r>
            <w:r w:rsidR="009E4687">
              <w:t>04</w:t>
            </w:r>
            <w:r w:rsidR="0027648D">
              <w:t xml:space="preserve"> </w:t>
            </w:r>
            <w:r w:rsidR="009E4687">
              <w:rPr>
                <w:rFonts w:hint="eastAsia"/>
              </w:rPr>
              <w:t>금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6D0E9D4A" w:rsidR="00835832" w:rsidRPr="003D0ADE" w:rsidRDefault="009A3073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r w:rsidR="0027648D">
              <w:rPr>
                <w:rFonts w:hint="eastAsia"/>
              </w:rPr>
              <w:t>학교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74D700FE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proofErr w:type="spellStart"/>
            <w:r w:rsidR="00920C45">
              <w:rPr>
                <w:rFonts w:hint="eastAsia"/>
              </w:rPr>
              <w:t>최윤제</w:t>
            </w:r>
            <w:proofErr w:type="spellEnd"/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422E8BD3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9A3073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595C7C10" w:rsidR="00835832" w:rsidRPr="003D0ADE" w:rsidRDefault="00920C45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 w:rsidR="00153CEE">
              <w:rPr>
                <w:rFonts w:hint="eastAsia"/>
              </w:rPr>
              <w:t>최윤제</w:t>
            </w:r>
            <w:proofErr w:type="spellEnd"/>
            <w:r w:rsidR="0027648D">
              <w:t>,</w:t>
            </w:r>
            <w:r>
              <w:t xml:space="preserve"> </w:t>
            </w:r>
            <w:proofErr w:type="spellStart"/>
            <w:r w:rsidR="00153CEE">
              <w:rPr>
                <w:rFonts w:hint="eastAsia"/>
              </w:rPr>
              <w:t>이치구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29C84FA0" w:rsidR="00835832" w:rsidRPr="0027648D" w:rsidRDefault="009E4687" w:rsidP="00835832">
            <w:r>
              <w:t>“</w:t>
            </w:r>
            <w:r>
              <w:rPr>
                <w:rFonts w:hint="eastAsia"/>
              </w:rPr>
              <w:t>여기 놀자</w:t>
            </w:r>
            <w:r>
              <w:t xml:space="preserve">” </w:t>
            </w:r>
            <w:r>
              <w:rPr>
                <w:rFonts w:hint="eastAsia"/>
              </w:rPr>
              <w:t>구현 진행 상황 및 계획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239F40D9" w14:textId="77777777" w:rsidR="002C7CFE" w:rsidRDefault="002C7CFE" w:rsidP="009E4687">
            <w:r>
              <w:t>“</w:t>
            </w:r>
            <w:r>
              <w:rPr>
                <w:rFonts w:hint="eastAsia"/>
              </w:rPr>
              <w:t>여기 놀자</w:t>
            </w:r>
            <w:r>
              <w:t xml:space="preserve">” </w:t>
            </w:r>
            <w:r>
              <w:rPr>
                <w:rFonts w:hint="eastAsia"/>
              </w:rPr>
              <w:t>구현 진행 상황 및</w:t>
            </w:r>
            <w:r>
              <w:t xml:space="preserve"> </w:t>
            </w:r>
            <w:r>
              <w:rPr>
                <w:rFonts w:hint="eastAsia"/>
              </w:rPr>
              <w:t>일정 정하기</w:t>
            </w:r>
            <w:r>
              <w:t xml:space="preserve"> -&gt; </w:t>
            </w:r>
            <w:r>
              <w:rPr>
                <w:rFonts w:hint="eastAsia"/>
              </w:rPr>
              <w:t>프론트 엔드 파트 인원은 6</w:t>
            </w:r>
            <w:r>
              <w:t xml:space="preserve">/11 </w:t>
            </w:r>
            <w:r>
              <w:rPr>
                <w:rFonts w:hint="eastAsia"/>
              </w:rPr>
              <w:t>전까지 뷰까지 전부 완성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백엔드와</w:t>
            </w:r>
            <w:proofErr w:type="spellEnd"/>
            <w:r>
              <w:rPr>
                <w:rFonts w:hint="eastAsia"/>
              </w:rPr>
              <w:t xml:space="preserve"> 연결시킬 수 있게 사전 준비</w:t>
            </w:r>
          </w:p>
          <w:p w14:paraId="72FF734D" w14:textId="229F49F7" w:rsidR="009E4687" w:rsidRPr="002C7CFE" w:rsidRDefault="002C7CFE" w:rsidP="009E4687">
            <w:pPr>
              <w:rPr>
                <w:rFonts w:hint="eastAsia"/>
              </w:rPr>
            </w:pPr>
            <w:r>
              <w:t>6/18</w:t>
            </w:r>
            <w:r>
              <w:rPr>
                <w:rFonts w:hint="eastAsia"/>
              </w:rPr>
              <w:t>일까지 시험이 있으므로 6</w:t>
            </w:r>
            <w:r>
              <w:t>/19~ 6/20</w:t>
            </w:r>
            <w:r>
              <w:rPr>
                <w:rFonts w:hint="eastAsia"/>
              </w:rPr>
              <w:t>일</w:t>
            </w:r>
            <w:r>
              <w:t xml:space="preserve"> </w:t>
            </w:r>
            <w:r>
              <w:rPr>
                <w:rFonts w:hint="eastAsia"/>
              </w:rPr>
              <w:t>이틀동안 각자가 만든 산출물 합치고,</w:t>
            </w:r>
            <w:r>
              <w:t xml:space="preserve"> </w:t>
            </w:r>
            <w:r>
              <w:rPr>
                <w:rFonts w:hint="eastAsia"/>
              </w:rPr>
              <w:t>변동사항이나 잘못된 부분 수정</w:t>
            </w:r>
          </w:p>
          <w:p w14:paraId="3B164C21" w14:textId="04A37F66" w:rsidR="0068680E" w:rsidRPr="002C7CFE" w:rsidRDefault="0068680E" w:rsidP="0027648D"/>
          <w:p w14:paraId="0076C39B" w14:textId="059755F0" w:rsidR="00153CEE" w:rsidRPr="0027648D" w:rsidRDefault="00153CEE" w:rsidP="00BA26A6"/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0DFCE94F" w14:textId="77777777" w:rsidR="00153CEE" w:rsidRDefault="002C7CFE" w:rsidP="009E4687">
            <w:pPr>
              <w:pStyle w:val="affff9"/>
              <w:numPr>
                <w:ilvl w:val="0"/>
                <w:numId w:val="16"/>
              </w:numPr>
              <w:spacing w:before="80" w:after="80"/>
            </w:pPr>
            <w:r>
              <w:rPr>
                <w:rFonts w:hint="eastAsia"/>
              </w:rPr>
              <w:t>6</w:t>
            </w:r>
            <w:r>
              <w:t>/11</w:t>
            </w:r>
            <w:r>
              <w:rPr>
                <w:rFonts w:hint="eastAsia"/>
              </w:rPr>
              <w:t xml:space="preserve">까지 </w:t>
            </w:r>
            <w:r>
              <w:t>“</w:t>
            </w:r>
            <w:r>
              <w:rPr>
                <w:rFonts w:hint="eastAsia"/>
              </w:rPr>
              <w:t>여기 놀자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파트는 뷰는 다 만들기</w:t>
            </w:r>
          </w:p>
          <w:p w14:paraId="24025D16" w14:textId="79A164F9" w:rsidR="002C7CFE" w:rsidRPr="0068680E" w:rsidRDefault="002C7CFE" w:rsidP="009E4687">
            <w:pPr>
              <w:pStyle w:val="affff9"/>
              <w:numPr>
                <w:ilvl w:val="0"/>
                <w:numId w:val="16"/>
              </w:numPr>
              <w:spacing w:before="80" w:after="80"/>
            </w:pPr>
            <w:r>
              <w:rPr>
                <w:rFonts w:hint="eastAsia"/>
              </w:rPr>
              <w:t>6</w:t>
            </w:r>
            <w:r>
              <w:t>/19 ~ 6/20</w:t>
            </w:r>
            <w:r>
              <w:rPr>
                <w:rFonts w:hint="eastAsia"/>
              </w:rPr>
              <w:t>일 동안 회의를 통해 수정하고 합치는 작업하기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36B562FF" w14:textId="6155461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01D70752" w14:textId="26C1195A" w:rsidR="00801F0E" w:rsidRDefault="00D6065F" w:rsidP="00BA26A6">
            <w:r>
              <w:rPr>
                <w:rFonts w:hint="eastAsia"/>
              </w:rPr>
              <w:t>미정</w:t>
            </w:r>
          </w:p>
          <w:p w14:paraId="31408D70" w14:textId="77777777" w:rsidR="00801F0E" w:rsidRDefault="00801F0E" w:rsidP="00BA26A6"/>
          <w:p w14:paraId="1DF51B38" w14:textId="77777777" w:rsidR="00801F0E" w:rsidRDefault="00801F0E" w:rsidP="00BA26A6">
            <w:bookmarkStart w:id="0" w:name="_GoBack"/>
            <w:bookmarkEnd w:id="0"/>
          </w:p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E69F0" w14:textId="77777777" w:rsidR="009A3073" w:rsidRDefault="009A3073">
      <w:r>
        <w:separator/>
      </w:r>
    </w:p>
  </w:endnote>
  <w:endnote w:type="continuationSeparator" w:id="0">
    <w:p w14:paraId="5E522AD5" w14:textId="77777777" w:rsidR="009A3073" w:rsidRDefault="009A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A40D0" w14:textId="77777777" w:rsidR="009A3073" w:rsidRDefault="009A3073">
      <w:r>
        <w:separator/>
      </w:r>
    </w:p>
  </w:footnote>
  <w:footnote w:type="continuationSeparator" w:id="0">
    <w:p w14:paraId="2D5B870B" w14:textId="77777777" w:rsidR="009A3073" w:rsidRDefault="009A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FE6EE3"/>
    <w:multiLevelType w:val="hybridMultilevel"/>
    <w:tmpl w:val="0108D3E4"/>
    <w:lvl w:ilvl="0" w:tplc="D8605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17210"/>
    <w:rsid w:val="00153CEE"/>
    <w:rsid w:val="00160389"/>
    <w:rsid w:val="00160CA6"/>
    <w:rsid w:val="0018514B"/>
    <w:rsid w:val="0019353F"/>
    <w:rsid w:val="00195D08"/>
    <w:rsid w:val="001A10F5"/>
    <w:rsid w:val="001F64C8"/>
    <w:rsid w:val="0027648D"/>
    <w:rsid w:val="00296AA2"/>
    <w:rsid w:val="002A5825"/>
    <w:rsid w:val="002C7CFE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54AB1"/>
    <w:rsid w:val="00562515"/>
    <w:rsid w:val="00646811"/>
    <w:rsid w:val="00661863"/>
    <w:rsid w:val="006858FE"/>
    <w:rsid w:val="0068680E"/>
    <w:rsid w:val="006E0E70"/>
    <w:rsid w:val="007623AA"/>
    <w:rsid w:val="00793B2B"/>
    <w:rsid w:val="00794AC9"/>
    <w:rsid w:val="00801688"/>
    <w:rsid w:val="00801F0E"/>
    <w:rsid w:val="00804A03"/>
    <w:rsid w:val="00805B44"/>
    <w:rsid w:val="008203C9"/>
    <w:rsid w:val="00835832"/>
    <w:rsid w:val="00866B93"/>
    <w:rsid w:val="009010DC"/>
    <w:rsid w:val="00920C45"/>
    <w:rsid w:val="00941485"/>
    <w:rsid w:val="00957C4C"/>
    <w:rsid w:val="009759DB"/>
    <w:rsid w:val="009A255B"/>
    <w:rsid w:val="009A3073"/>
    <w:rsid w:val="009A4B7B"/>
    <w:rsid w:val="009D0401"/>
    <w:rsid w:val="009E1C12"/>
    <w:rsid w:val="009E4687"/>
    <w:rsid w:val="00A10A8B"/>
    <w:rsid w:val="00A114B8"/>
    <w:rsid w:val="00A202D1"/>
    <w:rsid w:val="00A2210A"/>
    <w:rsid w:val="00A57407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2042"/>
    <w:rsid w:val="00C74B7F"/>
    <w:rsid w:val="00CA4B0E"/>
    <w:rsid w:val="00CD31A0"/>
    <w:rsid w:val="00D51AE5"/>
    <w:rsid w:val="00D52210"/>
    <w:rsid w:val="00D6065F"/>
    <w:rsid w:val="00D85131"/>
    <w:rsid w:val="00DA094C"/>
    <w:rsid w:val="00DD6F12"/>
    <w:rsid w:val="00DD7AAF"/>
    <w:rsid w:val="00DF43E0"/>
    <w:rsid w:val="00DF66C4"/>
    <w:rsid w:val="00E124C1"/>
    <w:rsid w:val="00E3530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0D1FEE"/>
    <w:rsid w:val="00180D23"/>
    <w:rsid w:val="00307099"/>
    <w:rsid w:val="003754C8"/>
    <w:rsid w:val="00412E51"/>
    <w:rsid w:val="004243B4"/>
    <w:rsid w:val="007A425D"/>
    <w:rsid w:val="008468F1"/>
    <w:rsid w:val="00B30B8C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40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4</cp:revision>
  <cp:lastPrinted>2006-08-01T17:47:00Z</cp:lastPrinted>
  <dcterms:created xsi:type="dcterms:W3CDTF">2021-06-20T13:13:00Z</dcterms:created>
  <dcterms:modified xsi:type="dcterms:W3CDTF">2021-06-20T13:53:00Z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